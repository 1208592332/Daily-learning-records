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bookmarkStart w:id="0" w:name="_GoBack"/>
      <w:bookmarkEnd w:id="0"/>
      <w:r>
        <w:rPr>
          <w:rFonts w:hint="default"/>
          <w:sz w:val="52"/>
          <w:szCs w:val="52"/>
          <w:lang w:eastAsia="zh-CN"/>
        </w:rPr>
        <w:t>阅读记录</w:t>
      </w:r>
      <w:r>
        <w:rPr>
          <w:rFonts w:hint="default"/>
          <w:lang w:eastAsia="zh-CN"/>
        </w:rPr>
        <w:t>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LINUX 一些命令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虚拟机软件：</w:t>
      </w:r>
      <w:r>
        <w:rPr>
          <w:rFonts w:hint="eastAsia"/>
          <w:lang w:val="en-US" w:eastAsia="zh-CN"/>
        </w:rPr>
        <w:t xml:space="preserve">VMware Server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用户　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　　　sudo -s  可以将自己提升为root用户　　　　　　　exit 回到先前用户状态   $转＃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  sudo apt-get update 更新当前系统软件包信息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sudo gedit /etc/default/grub  查看修改参数   sudo update-grub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Linux的命令和文件是区分大小写的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date cal df  free 显示时间 日历 显示磁盘剩余空间的数量 显示空闲内存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exit 离开会话框</w:t>
      </w:r>
    </w:p>
    <w:p>
      <w:pPr>
        <w:pStyle w:val="2"/>
        <w:numPr>
          <w:ilvl w:val="0"/>
          <w:numId w:val="2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dpkg -i linux-------.deb　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 　进入目录　　　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fstab 查看fstab文件　Tab键会将文件名补全　Tab键两次展示目录下多个文件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×　？ [ ]　×匹配文件名中任意长度的字符串      ls *.cpp 以cpp结尾的文件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？匹配文件名以text开头跟一个字符的文件　ls text?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[ ]匹配所有出现在方括号内的字符　　　　ls text[1A]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开头的文件名是隐藏文件  【ctrl+h显示隐藏文件】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 Linux 支持长文件名,文件名可能包含空格,标点符号,但标点符号仅限使用“.”,“-”,下划线。最重要的是,不要在文件名中使用空格。如果你想表示词与词间的空格,用下划线字符来代替。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-表示范围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显示当前所在位置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/usr/bin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..      cd ../..　　cd 或cd ～  ..上一级目录　．当前目录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-F 在每个目录后加上/,在可执行后加×，链接文件加＠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   显示隐含的文件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ls～/usr 列出目录及存在的文件名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/etc/init.d/  和ls 功能差不多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vdir=ls -l     列出目录和文件的完整信息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查看文件内容　　　可以多个文件名　　　也可使用通配符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-n stack.h   在stack.h文件内容每一行前显示行号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使用more 命令显示长文件内容　一页一页的显示　空格键向下翻一页，enter键向下一行　q离开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head和tail 显示文件的开头结尾　　　还可以指定行　　　head -n 2 day weather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　文件名　功能会像一个文本编辑器 浏览文件内容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 up 或page down  G或g  n  h  q  【向前或向后翻一页， 到首行或最后一行  查找下一个指定的字符  显示帮助屏幕    离开less程序】  less与more一样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 确定文件类型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-antp | grep 9000       查看端口号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 -aux|grep 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寻找文件中信息     grep up   day  weather   grep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 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　单引号将空格包进去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/etc/ -name zip -print　路径，文件名，显示到标准输出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　locate  查找整个文件系统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查找特定程序whereis   whereis -b find  只查找这个程序二进制可执行文件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who    whomi     uname -a     uname -r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groupadd workgroup 新建工作用户组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useradd -G workgroup lucy 添加用户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password lucy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-s    切换root用户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root用户改变文件的读写执行权限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chgrp workgroup work/    给用户组所有权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sudo chomd g+rwx work/      给用户添加权限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chmod o-rwx work/　　　撤销用户权限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document picture          mkdir ~/document/temp 主目录下建立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~/tempx/job    建立完整目录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hello  建立文件夹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hello test/  将hello文件移动到test下　　　-i 选择是否覆盖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复制 -a   -r  -u(只复制目标文件中不存在的文件)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rmdir  只能删除空目录　　　　rm 一次性删除　　－i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chown guest days 更改文件days的属主guest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符号链接（软连接）in file link    ln -s days mydays   in -s item link 【创建硬链接】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说明怎样解释一个命令 显示命令类型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type command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显示会执行哪个可执行程序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Which 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显示命令手册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apropis 显示一系列适合的命令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显示命令info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whatis 显示一个命令的简介描述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  创建命令别名 label（as）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重定向标准输出&gt;         ls -l /usr/bin &gt;-output.txt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     aux 显示进程详情       nohup  环境路径 进程路径+进程名 &amp;   （在后台执行）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使进程在后台进行     fg %i （i为进程id）将进程返回到前台执行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kill   killall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linuxcommand.org 尝试连接网站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tracepath/traceroute slashdot.org 显示连接经过的路由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locate搜索包含输入名所在路径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查找文件       wc查看数量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软件包安装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安装chrome for 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dpkg -i google-chrome-satble_current_i386.deb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 dpkg -l | grep chrome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      更新软件包信息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apt-get （install upgrade remove source clean）    apt-get -h  展示完整用法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Ape-cache search (flight) 查询 搜索 依赖 显示show  pkgnames列出名字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apt upgrade // apt list // install // show // remove //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apt autoremove 清理不再使用的依赖和库文件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zxvf ().tar.gz  解压缩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ext4fs 增加日志功能  保存日志文件利用其进行错误恢复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mount  dizhi1 dizhi2   挂载光盘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使用uuid来标识文件系统，即通用的唯一标识符，是一个128位比特的数字，由系统自动生成和管理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 查看文件系统  df -t (文件) 显示特定的文件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sudo fsck  检查修复文件系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gzip 压缩文件     bzip2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 -0u -f  命令使用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备份级别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来实现增量备份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restore 配套使用进行恢复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    进行定时备份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升级root用户状态   sudo -s    su         切换 exit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aux       ps -ef    |   grep    ps lax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共享文件  cd到要共享文件的目录下， python -m simplehttpserver 8888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（） &amp;  启动进程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(地址1)   （地址2） 从地址1复制文件到地址2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-l name  ip  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yum提供了查找、安装、删除某一个、一组甚至全部软件的命令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列出所有可更新的软件清单命令：yum check-update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更新所有软件命令：yum update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仅更新</w:t>
      </w:r>
      <w:r>
        <w:rPr>
          <w:rFonts w:hint="eastAsia"/>
          <w:lang w:val="en-US" w:eastAsia="zh-CN"/>
        </w:rPr>
        <w:t>/安装</w:t>
      </w:r>
      <w:r>
        <w:rPr>
          <w:rFonts w:hint="default"/>
          <w:lang w:val="en-US" w:eastAsia="zh-CN"/>
        </w:rPr>
        <w:t>指定的软件命令：yum update</w:t>
      </w:r>
      <w:r>
        <w:rPr>
          <w:rFonts w:hint="eastAsia"/>
          <w:lang w:val="en-US" w:eastAsia="zh-CN"/>
        </w:rPr>
        <w:t>/install</w:t>
      </w:r>
      <w:r>
        <w:rPr>
          <w:rFonts w:hint="default"/>
          <w:lang w:val="en-US" w:eastAsia="zh-CN"/>
        </w:rPr>
        <w:t xml:space="preserve"> &lt;package_name&gt;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列出所有可安裝的软件清单命令：yum list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删除软件包命令：yum remove &lt;package_name&gt;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查找软件包命令：yum search &lt;keyword&gt;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yum clean packages: 清除缓存目录下的软件包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　　　</w:t>
      </w:r>
      <w:r>
        <w:rPr>
          <w:rFonts w:hint="default"/>
          <w:lang w:val="en-US" w:eastAsia="zh-CN"/>
        </w:rPr>
        <w:t>yum clean headers: 清除缓存目录下的 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clean oldheaders: 清除缓存目录下旧的 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yum clean, yum clean all (= yum clean packages; yum clean oldheaders) :清除缓存目录下的软件包及旧的 headers</w:t>
      </w:r>
    </w:p>
    <w:p>
      <w:pPr>
        <w:pStyle w:val="2"/>
        <w:numPr>
          <w:ilvl w:val="0"/>
          <w:numId w:val="3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Vim 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命令模式()、输入模式(i)、底线命令模式（:）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i进行插入文件内容        Esc   q！（强制退出不保存）     / (搜索) 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Ctrl+f   向前一页   Ctrl+b 向后一页   x删除光标所在位置字符 dd删除光标所在行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U撤销   ctrl+R 重做被撤销的操作   ：q退出vim  q！清醒退出不保存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有字符串的  即有正则表达式 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^a.*t$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文件夹   列出以a开头以t结尾  统计数量 |  wc -w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用于匹配换行符之外的任意字符     × 重复0次或者多次  +一次或多次  ？0次或者一次  {m}重复m次    {m，n} 重复m到n次  {，n}最多n次  {m，}最少m次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z]取其中一个小写字符   [a-zA-Z]        [0-9]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^[[:upper:]t$]   以一个大写字符开头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71770" cy="2481580"/>
            <wp:effectExtent l="0" t="0" r="5080" b="1397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" cy="9525"/>
            <wp:effectExtent l="0" t="0" r="0" b="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616710"/>
            <wp:effectExtent l="0" t="0" r="4445" b="254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[^aeiou] 取反义除了aeiou之外的字母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^ht$      ^h|t$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5.Shell 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   #！ /bin/bash    echo打印       加执行权限chmod+x（）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varible    影响其父shell脚本  export count=5 影响其子shell脚本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传递参数$0 存放脚本的名字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$*包含参数列表   $@包含参数列表   $#包含参数的个数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file in $@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 -l $file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while循环用于不断执行一系列命令，也用于从输入文件中读取数据；命令通常为测试条件。其格式为：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ommand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在sh/bash里可不能这么写，如果else分支没有语句执行，就不要写这个else。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until 循环执行一系列命令直至条件为 true 时停止。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until 循环与 while 循环在处理方式上刚好相反。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一般 while 循环优于 until 循环，在某些时候也只是极少数情况下，until 循环更加有用。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until 语法格式:</w:t>
      </w:r>
    </w:p>
    <w:p>
      <w:pPr>
        <w:pStyle w:val="11"/>
        <w:keepNext w:val="0"/>
        <w:keepLines w:val="0"/>
        <w:widowControl/>
        <w:suppressLineNumbers w:val="0"/>
      </w:pPr>
      <w:r>
        <w:t>until condition</w:t>
      </w:r>
    </w:p>
    <w:p>
      <w:pPr>
        <w:pStyle w:val="11"/>
        <w:keepNext w:val="0"/>
        <w:keepLines w:val="0"/>
        <w:widowControl/>
        <w:suppressLineNumbers w:val="0"/>
      </w:pPr>
      <w:r>
        <w:t>do</w:t>
      </w:r>
    </w:p>
    <w:p>
      <w:pPr>
        <w:pStyle w:val="11"/>
        <w:keepNext w:val="0"/>
        <w:keepLines w:val="0"/>
        <w:widowControl/>
        <w:suppressLineNumbers w:val="0"/>
        <w:ind w:firstLine="480"/>
      </w:pPr>
      <w:r>
        <w:rPr>
          <w:rFonts w:hint="eastAsia"/>
          <w:lang w:val="en-US" w:eastAsia="zh-CN"/>
        </w:rPr>
        <w:t>c</w:t>
      </w:r>
      <w:r>
        <w:t>ommand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d</w:t>
      </w:r>
      <w:r>
        <w:t>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condition 一般为条件表达式，如果返回值为 false，则继续执行循环体内的语句，否则跳出循环。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... esac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... esac 与其他语言中的 switch ... case 语句类似，是一种多分枝选择结构，每个 case 分支用右圆括号开始，用两个分号 ;; 表示 break，即执行结束，跳出整个 case ... esac 语句，esac（就是 case 反过来）作为结束标记。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Shell case语句为多选择语句。可以用case语句匹配一个值与一个模式，如果匹配成功，执行相匹配的命令。case语句格式如下：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case值 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Command1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Command2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；；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case工作方式如上所示。取值后面必须为单词in，每一模式必须以右括号结束。取值可以为变量或常数。匹配发现取值符合某一模式后，其间所有命令开始执行直至 ;;。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取值将检测匹配的每一个模式。一旦模式匹配，则执行完匹配模式相应命令后不再继续其他模式。如果无一匹配模式，使用星号 * 捕获该值，再执行后面的命令。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有时候需要在未达到循环结束条件时强制跳出循环，Shell使用两个命令来实现该功能：break和continue。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break命令允许跳出所有循环（终止执行后面的所有循环）。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continue命令与break命令类似，只有一点差别，它不会跳出所有循环，仅仅跳出当前循环。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71135" cy="1290320"/>
            <wp:effectExtent l="0" t="0" r="5715" b="5080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69230" cy="1145540"/>
            <wp:effectExtent l="0" t="0" r="7620" b="16510"/>
            <wp:docPr id="7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71135" cy="1562100"/>
            <wp:effectExtent l="0" t="0" r="5715" b="0"/>
            <wp:docPr id="8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readonly （命令） 将命令定义为只读变量，不能被改变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upset （命令）删除变量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字符串可以使用单引号、双引号、拼接字符串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单引号字符串的限制：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单引号里的任何字符都会原样输出，单引号字符串中的变量是无效的；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hanging="420" w:hanging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单引号字串中不能出现单独一个的单引号（对单引号使用转义符后也不行），但可成对出现，作为字符串拼接使用。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双引号里可以有变量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双引号里可以出现转义字符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获取字符串的长度：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${#string}     #输出为4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expr做基本运算   expr最常用 支持（算术运算符、关系运算符、布尔运算符、字符串运算符、文件测试运算符）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算数【+ - * / % = == !=】   *前边必须加（\）才能实现乘法运算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70" w:hanging="1470" w:hangingChars="7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 【-eq 相等（返回True）    -ne不相等（返回True） -gt/-lt 右边大于或小于左边（返回True） -ge/-le 左边大于或小于右边（返回True）  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布尔运算 【！ 非运算  -o 或运算 -a 与运算 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 【&amp;&amp; and        || or】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  【=  ！=  -z（字符串是否为0）  -n（检查长度是否不为0）  $(检查字符串为空)】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与echo一样的作用的 printf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741545" cy="2398395"/>
            <wp:effectExtent l="0" t="0" r="1905" b="190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Shell中的 test 命令用于检查某个条件是否成立，它可以进行数值、字符和文件三个方面的测试。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type="lines" w:linePitch="387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Magic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保存状态：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init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add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menage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恢复之前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 git reset --hard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 git commit -a 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menage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add readme.txt Documentation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忘记某些文件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 git rm ....h ....c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 git rm -r 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重命名文件如添加新文件一样，先进行删除在进行添加文件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 git mv bug.h feature.c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回滚某个时间点之后的所有操作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git log        [显示了最近提交的列表，及他们的hash值] hash值前几个字符亦可以确定一个提交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git reset --hard 766f(hash的前几个字符)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切换分支时的检查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 git checkout master    [为避免git的抱怨，应该在每次运行checkout之前提 交（commit）或重置（reset）你的改动.]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选择只恢复特定文件，将其加载在命令后面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git checkout 82f5 some.file another.file 【在运行前最好git commit -a】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git checkout master~5 【回到倒数第五个保存状态】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git commit -a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git revert 1b6d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生成变更日志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git log &gt;Changelog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下载一个git项目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git clone ................git(地址)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git pull   【更新项目到最新】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对比文件的差异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 git diff 文件1 文件2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 git diff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@{yesterday}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【昨天的改变】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一个特定版本与倒数第二个变更之间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 git diff 1b6d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master~2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whatchanged --since=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 weeks ago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branch 【列出所有分支】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76FE0"/>
    <w:multiLevelType w:val="singleLevel"/>
    <w:tmpl w:val="FBE76FE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FFBD2879"/>
    <w:multiLevelType w:val="singleLevel"/>
    <w:tmpl w:val="FFBD2879"/>
    <w:lvl w:ilvl="0" w:tentative="0">
      <w:start w:val="1"/>
      <w:numFmt w:val="lowerLetter"/>
      <w:suff w:val="nothing"/>
      <w:lvlText w:val="[%1-"/>
      <w:lvlJc w:val="left"/>
    </w:lvl>
  </w:abstractNum>
  <w:abstractNum w:abstractNumId="2">
    <w:nsid w:val="1746E392"/>
    <w:multiLevelType w:val="singleLevel"/>
    <w:tmpl w:val="1746E392"/>
    <w:lvl w:ilvl="0" w:tentative="0">
      <w:start w:val="1"/>
      <w:numFmt w:val="decimalFullWidth"/>
      <w:suff w:val="nothing"/>
      <w:lvlText w:val="%1、"/>
      <w:lvlJc w:val="left"/>
      <w:rPr>
        <w:rFonts w:hint="eastAsia"/>
      </w:rPr>
    </w:lvl>
  </w:abstractNum>
  <w:abstractNum w:abstractNumId="3">
    <w:nsid w:val="1F9E8E6C"/>
    <w:multiLevelType w:val="singleLevel"/>
    <w:tmpl w:val="1F9E8E6C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3FC5B0E3"/>
    <w:multiLevelType w:val="singleLevel"/>
    <w:tmpl w:val="3FC5B0E3"/>
    <w:lvl w:ilvl="0" w:tentative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A6FB011"/>
    <w:rsid w:val="0F2B6FD9"/>
    <w:rsid w:val="14369908"/>
    <w:rsid w:val="183C240D"/>
    <w:rsid w:val="1AA24D9F"/>
    <w:rsid w:val="1FDE6310"/>
    <w:rsid w:val="28DA2E89"/>
    <w:rsid w:val="2A4254F9"/>
    <w:rsid w:val="2D1F32F4"/>
    <w:rsid w:val="323B4D81"/>
    <w:rsid w:val="34B70380"/>
    <w:rsid w:val="379348B9"/>
    <w:rsid w:val="3AE174A3"/>
    <w:rsid w:val="3BFE3D2F"/>
    <w:rsid w:val="3F3F2591"/>
    <w:rsid w:val="43446334"/>
    <w:rsid w:val="44A84E71"/>
    <w:rsid w:val="477DCE1E"/>
    <w:rsid w:val="4FFB2453"/>
    <w:rsid w:val="573E1E21"/>
    <w:rsid w:val="5787B5A9"/>
    <w:rsid w:val="5B487E91"/>
    <w:rsid w:val="5BDF46D6"/>
    <w:rsid w:val="5CF9550F"/>
    <w:rsid w:val="5DFBA5B2"/>
    <w:rsid w:val="5EBFA52F"/>
    <w:rsid w:val="5EFEBDE8"/>
    <w:rsid w:val="5F2FDC48"/>
    <w:rsid w:val="5FDB6596"/>
    <w:rsid w:val="5FDF07E6"/>
    <w:rsid w:val="68CA2609"/>
    <w:rsid w:val="68CC1AED"/>
    <w:rsid w:val="69BB0F42"/>
    <w:rsid w:val="6A637494"/>
    <w:rsid w:val="6BCF62E6"/>
    <w:rsid w:val="6CD3A16D"/>
    <w:rsid w:val="6D535020"/>
    <w:rsid w:val="6D694E24"/>
    <w:rsid w:val="6E5F49A6"/>
    <w:rsid w:val="6EEB372E"/>
    <w:rsid w:val="6FFF37D2"/>
    <w:rsid w:val="70DE2EF1"/>
    <w:rsid w:val="773B3CF8"/>
    <w:rsid w:val="79FE68F3"/>
    <w:rsid w:val="7AF9BD3C"/>
    <w:rsid w:val="7C5F4108"/>
    <w:rsid w:val="7DCDC0B9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11BE2AC"/>
    <w:rsid w:val="B5DED609"/>
    <w:rsid w:val="B73EE4B3"/>
    <w:rsid w:val="B9EF8D41"/>
    <w:rsid w:val="BEEFCB4B"/>
    <w:rsid w:val="BFDF4264"/>
    <w:rsid w:val="BFE6F841"/>
    <w:rsid w:val="C3FE3C46"/>
    <w:rsid w:val="CD6AB9F4"/>
    <w:rsid w:val="D5DE8897"/>
    <w:rsid w:val="D6A7701A"/>
    <w:rsid w:val="E7FE3684"/>
    <w:rsid w:val="EB6FC5C4"/>
    <w:rsid w:val="EFFF70E4"/>
    <w:rsid w:val="F7EEC240"/>
    <w:rsid w:val="FBF75102"/>
    <w:rsid w:val="FDDC5620"/>
    <w:rsid w:val="FDEA700A"/>
    <w:rsid w:val="FE510CFE"/>
    <w:rsid w:val="FE6F2AB9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2018-05-30T09:24:00Z</dcterms:created>
  <dc:creator>caoxj</dc:creator>
  <cp:lastModifiedBy>曹晓杰</cp:lastModifiedBy>
  <dcterms:modified xsi:type="dcterms:W3CDTF">2020-10-24T16:29:45Z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